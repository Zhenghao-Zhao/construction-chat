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81209846"/>
        <w:placeholder>
          <w:docPart w:val="6E81A1BFAE5B46A3BE4A537B66872E15"/>
        </w:placeholder>
        <w:showingPlcHdr/>
        <w15:appearance w15:val="hidden"/>
      </w:sdtPr>
      <w:sdtEndPr/>
      <w:sdtContent>
        <w:p w14:paraId="36C0492A" w14:textId="77777777" w:rsidR="00EB4C93" w:rsidRDefault="00B3060E">
          <w:pPr>
            <w:pStyle w:val="Heading1"/>
          </w:pPr>
          <w:r>
            <w:t>Team Meeting</w:t>
          </w:r>
        </w:p>
      </w:sdtContent>
    </w:sdt>
    <w:p w14:paraId="09C39036" w14:textId="77777777" w:rsidR="00EB4C93" w:rsidRDefault="00B3060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>Date | time</w:t>
      </w:r>
      <w:r>
        <w:t xml:space="preserve"> </w:t>
      </w:r>
      <w:sdt>
        <w:sdtPr>
          <w:id w:val="705675763"/>
          <w:placeholder>
            <w:docPart w:val="B96D72E39881469CB5B0C2214CCBE30A"/>
          </w:placeholder>
          <w:date w:fullDate="2018-08-24T14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530D5F">
            <w:t>8/24/2018 2:00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3524A2657C9C47AB9440C3121608B8C7"/>
          </w:placeholder>
          <w15:appearance w15:val="hidden"/>
        </w:sdtPr>
        <w:sdtEndPr/>
        <w:sdtContent>
          <w:r w:rsidR="00530D5F">
            <w:t>SignOnSite office</w:t>
          </w:r>
        </w:sdtContent>
      </w:sdt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395"/>
        <w:gridCol w:w="5395"/>
      </w:tblGrid>
      <w:tr w:rsidR="00EB4C93" w14:paraId="19E1D8F9" w14:textId="77777777">
        <w:tc>
          <w:tcPr>
            <w:tcW w:w="5400" w:type="dxa"/>
            <w:tcBorders>
              <w:right w:val="single" w:sz="8" w:space="0" w:color="A5B592" w:themeColor="accent1"/>
            </w:tcBorders>
          </w:tcPr>
          <w:tbl>
            <w:tblPr>
              <w:tblW w:w="5335" w:type="dxa"/>
              <w:tblInd w:w="1" w:type="dxa"/>
              <w:tblBorders>
                <w:left w:val="single" w:sz="4" w:space="0" w:color="F3A447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0"/>
              <w:gridCol w:w="2935"/>
            </w:tblGrid>
            <w:tr w:rsidR="00EB4C93" w14:paraId="57DCA316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2E802F66" w14:textId="77777777" w:rsidR="00EB4C93" w:rsidRDefault="00B3060E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5DF41C5B2EAC49428C325016B005ECF0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06A73659" w14:textId="77777777" w:rsidR="00EB4C93" w:rsidRDefault="00530D5F" w:rsidP="00530D5F">
                      <w:pPr>
                        <w:spacing w:after="0"/>
                      </w:pPr>
                      <w:r>
                        <w:t>Construction chat</w:t>
                      </w:r>
                    </w:p>
                  </w:tc>
                </w:sdtContent>
              </w:sdt>
            </w:tr>
            <w:tr w:rsidR="00EB4C93" w14:paraId="246B7DDF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46696A05" w14:textId="77777777" w:rsidR="00EB4C93" w:rsidRDefault="00B3060E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67A67F5646D74F7D84D4F1192D4C6EFD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5515124A" w14:textId="77777777" w:rsidR="00EB4C93" w:rsidRDefault="00530D5F" w:rsidP="00530D5F">
                      <w:pPr>
                        <w:spacing w:after="0"/>
                      </w:pPr>
                      <w:r>
                        <w:t>Client meeting</w:t>
                      </w:r>
                    </w:p>
                  </w:tc>
                </w:sdtContent>
              </w:sdt>
            </w:tr>
            <w:tr w:rsidR="00EB4C93" w14:paraId="612751BA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4AC89772" w14:textId="77777777" w:rsidR="00EB4C93" w:rsidRDefault="00B3060E">
                  <w:pPr>
                    <w:pStyle w:val="Heading3"/>
                    <w:spacing w:after="0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8512979D8DB9435BB7F9DB6A8ADECCF7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0C66DC8A" w14:textId="77777777" w:rsidR="00EB4C93" w:rsidRDefault="00530D5F" w:rsidP="00530D5F">
                      <w:pPr>
                        <w:spacing w:after="0"/>
                      </w:pPr>
                      <w:r>
                        <w:t>SignOnSite</w:t>
                      </w:r>
                    </w:p>
                  </w:tc>
                </w:sdtContent>
              </w:sdt>
            </w:tr>
            <w:tr w:rsidR="00EB4C93" w14:paraId="6D8CDACC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3C77443B" w14:textId="77777777" w:rsidR="00EB4C93" w:rsidRDefault="00B3060E">
                  <w:pPr>
                    <w:pStyle w:val="Heading3"/>
                    <w:spacing w:after="0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50D083191F1F4527AE44B60A30BFA4B2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46816858" w14:textId="77777777" w:rsidR="00EB4C93" w:rsidRDefault="00530D5F" w:rsidP="00530D5F">
                      <w:pPr>
                        <w:spacing w:after="0"/>
                      </w:pPr>
                      <w:r>
                        <w:t>Swathi</w:t>
                      </w:r>
                    </w:p>
                  </w:tc>
                </w:sdtContent>
              </w:sdt>
            </w:tr>
            <w:tr w:rsidR="00EB4C93" w14:paraId="2B3F64B8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4FB2B45A" w14:textId="77777777" w:rsidR="00EB4C93" w:rsidRDefault="00B3060E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  <w:tcBorders>
                    <w:right w:val="nil"/>
                  </w:tcBorders>
                </w:tcPr>
                <w:sdt>
                  <w:sdtPr>
                    <w:id w:val="-90628238"/>
                    <w:placeholder>
                      <w:docPart w:val="9EB259A05A80493CBF0FD81B63AC3FB9"/>
                    </w:placeholder>
                    <w15:appearance w15:val="hidden"/>
                  </w:sdtPr>
                  <w:sdtEndPr/>
                  <w:sdtContent>
                    <w:p w14:paraId="15BDBE6F" w14:textId="77777777" w:rsidR="00EB4C93" w:rsidRDefault="00530D5F" w:rsidP="00530D5F">
                      <w:pPr>
                        <w:spacing w:after="0"/>
                      </w:pPr>
                      <w:r>
                        <w:t>Gregg</w:t>
                      </w:r>
                    </w:p>
                  </w:sdtContent>
                </w:sdt>
              </w:tc>
            </w:tr>
          </w:tbl>
          <w:p w14:paraId="3A07A9C1" w14:textId="77777777" w:rsidR="00EB4C93" w:rsidRDefault="00EB4C93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 w:themeColor="accent1"/>
            </w:tcBorders>
          </w:tcPr>
          <w:p w14:paraId="530832D2" w14:textId="77777777" w:rsidR="00EB4C93" w:rsidRDefault="00530D5F" w:rsidP="00530D5F">
            <w:pPr>
              <w:spacing w:after="0"/>
              <w:ind w:left="0"/>
            </w:pPr>
            <w:r>
              <w:t xml:space="preserve"> </w:t>
            </w:r>
            <w:r w:rsidR="00B3060E">
              <w:t xml:space="preserve">Please read </w:t>
            </w:r>
            <w:sdt>
              <w:sdtPr>
                <w:id w:val="55895789"/>
                <w:placeholder>
                  <w:docPart w:val="1390078F9AC1445BBB804EF16A1B3C85"/>
                </w:placeholder>
                <w15:appearance w15:val="hidden"/>
              </w:sdtPr>
              <w:sdtEndPr/>
              <w:sdtContent>
                <w:r>
                  <w:t>meeting agenda</w:t>
                </w:r>
              </w:sdtContent>
            </w:sdt>
          </w:p>
          <w:p w14:paraId="7C9276BB" w14:textId="77777777" w:rsidR="00EB4C93" w:rsidRDefault="00B3060E" w:rsidP="00530D5F">
            <w:pPr>
              <w:spacing w:after="0"/>
            </w:pPr>
            <w:r>
              <w:t xml:space="preserve">Please bring </w:t>
            </w:r>
            <w:sdt>
              <w:sdtPr>
                <w:id w:val="-1976213528"/>
                <w:placeholder>
                  <w:docPart w:val="B14422B275EA46539ECF97948F9FA935"/>
                </w:placeholder>
                <w15:appearance w15:val="hidden"/>
              </w:sdtPr>
              <w:sdtEndPr/>
              <w:sdtContent>
                <w:r w:rsidR="00530D5F">
                  <w:t>questions and supporting documents</w:t>
                </w:r>
              </w:sdtContent>
            </w:sdt>
          </w:p>
        </w:tc>
      </w:tr>
    </w:tbl>
    <w:p w14:paraId="084D97CF" w14:textId="77777777" w:rsidR="00EB4C93" w:rsidRDefault="00B3060E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EB4C93" w14:paraId="21688C0C" w14:textId="77777777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0"/>
              <w:gridCol w:w="2340"/>
              <w:gridCol w:w="1800"/>
            </w:tblGrid>
            <w:tr w:rsidR="00EB4C93" w14:paraId="138C9B17" w14:textId="77777777">
              <w:tc>
                <w:tcPr>
                  <w:tcW w:w="6660" w:type="dxa"/>
                </w:tcPr>
                <w:p w14:paraId="23C5A164" w14:textId="77777777" w:rsidR="00EB4C93" w:rsidRDefault="00B3060E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2340" w:type="dxa"/>
                </w:tcPr>
                <w:p w14:paraId="6FCD2DDA" w14:textId="77777777" w:rsidR="00EB4C93" w:rsidRDefault="00B3060E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1800" w:type="dxa"/>
                </w:tcPr>
                <w:p w14:paraId="2D64EAB3" w14:textId="77777777" w:rsidR="00EB4C93" w:rsidRDefault="00B3060E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14:paraId="14266E77" w14:textId="77777777" w:rsidR="00EB4C93" w:rsidRDefault="00EB4C93">
            <w:pPr>
              <w:pStyle w:val="Heading3"/>
              <w:spacing w:after="0"/>
            </w:pPr>
          </w:p>
        </w:tc>
      </w:tr>
      <w:tr w:rsidR="00EB4C93" w14:paraId="15F9D75A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2"/>
              <w:gridCol w:w="2347"/>
              <w:gridCol w:w="1800"/>
            </w:tblGrid>
            <w:tr w:rsidR="00EB4C93" w14:paraId="734C73A8" w14:textId="77777777">
              <w:sdt>
                <w:sdtPr>
                  <w:id w:val="-541747410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42D16068" w14:textId="77777777" w:rsidR="00EB4C93" w:rsidRDefault="00530D5F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2061053076"/>
                  <w:placeholder>
                    <w:docPart w:val="464A9FEE55CB4A66BAD07B0E2E854885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756C4A86" w14:textId="77777777" w:rsidR="00EB4C93" w:rsidRDefault="00867280" w:rsidP="00867280">
                      <w:pPr>
                        <w:spacing w:after="0"/>
                      </w:pPr>
                      <w:r>
                        <w:t>Purpose of meeting</w:t>
                      </w:r>
                    </w:p>
                  </w:tc>
                </w:sdtContent>
              </w:sdt>
              <w:sdt>
                <w:sdtPr>
                  <w:id w:val="416301333"/>
                  <w:placeholder>
                    <w:docPart w:val="C0E23C410D294582B9684CEDC6022A98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5673E13A" w14:textId="77777777" w:rsidR="00EB4C93" w:rsidRDefault="00867280" w:rsidP="00867280">
                      <w:pPr>
                        <w:spacing w:after="0"/>
                      </w:pPr>
                      <w:r>
                        <w:t>Gregg</w:t>
                      </w:r>
                    </w:p>
                  </w:tc>
                </w:sdtContent>
              </w:sdt>
              <w:sdt>
                <w:sdtPr>
                  <w:id w:val="478045287"/>
                  <w:placeholder>
                    <w:docPart w:val="907100D793F149969E262E7AC4FB7408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3694534D" w14:textId="77777777" w:rsidR="00EB4C93" w:rsidRDefault="00530D5F" w:rsidP="00530D5F">
                      <w:pPr>
                        <w:spacing w:after="0"/>
                      </w:pPr>
                      <w:r>
                        <w:t>5 min</w:t>
                      </w:r>
                    </w:p>
                  </w:tc>
                </w:sdtContent>
              </w:sdt>
            </w:tr>
            <w:tr w:rsidR="00EB4C93" w14:paraId="1A66C5AF" w14:textId="77777777">
              <w:sdt>
                <w:sdtPr>
                  <w:id w:val="478805058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56FDE732" w14:textId="77777777" w:rsidR="00EB4C93" w:rsidRDefault="00B3060E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227545167"/>
                  <w:placeholder>
                    <w:docPart w:val="464A9FEE55CB4A66BAD07B0E2E854885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659B4A0B" w14:textId="77777777" w:rsidR="00EB4C93" w:rsidRDefault="00867280" w:rsidP="00530D5F">
                      <w:pPr>
                        <w:spacing w:after="0"/>
                      </w:pPr>
                      <w:r>
                        <w:t xml:space="preserve">User stories &amp; </w:t>
                      </w:r>
                      <w:r w:rsidR="00530D5F">
                        <w:t>Use case diagram</w:t>
                      </w:r>
                    </w:p>
                  </w:tc>
                </w:sdtContent>
              </w:sdt>
              <w:sdt>
                <w:sdtPr>
                  <w:id w:val="-1036039328"/>
                  <w:placeholder>
                    <w:docPart w:val="C0E23C410D294582B9684CEDC6022A98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117482E2" w14:textId="77777777" w:rsidR="00EB4C93" w:rsidRDefault="00530D5F" w:rsidP="00530D5F">
                      <w:pPr>
                        <w:spacing w:after="0"/>
                      </w:pPr>
                      <w:r>
                        <w:t>Sarvesh &amp; Gregg</w:t>
                      </w:r>
                    </w:p>
                  </w:tc>
                </w:sdtContent>
              </w:sdt>
              <w:sdt>
                <w:sdtPr>
                  <w:id w:val="-179668635"/>
                  <w:placeholder>
                    <w:docPart w:val="907100D793F149969E262E7AC4FB7408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3DCDC762" w14:textId="77777777" w:rsidR="00EB4C93" w:rsidRDefault="00530D5F" w:rsidP="00530D5F">
                      <w:pPr>
                        <w:spacing w:after="0"/>
                      </w:pPr>
                      <w:r>
                        <w:t>10 min</w:t>
                      </w:r>
                    </w:p>
                  </w:tc>
                </w:sdtContent>
              </w:sdt>
            </w:tr>
            <w:tr w:rsidR="00EB4C93" w14:paraId="31AE210D" w14:textId="77777777">
              <w:sdt>
                <w:sdtPr>
                  <w:id w:val="-474600816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73BA7E32" w14:textId="77777777" w:rsidR="00EB4C93" w:rsidRDefault="00B3060E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352954585"/>
                  <w:placeholder>
                    <w:docPart w:val="464A9FEE55CB4A66BAD07B0E2E854885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54884A23" w14:textId="77777777" w:rsidR="00EB4C93" w:rsidRDefault="00530D5F" w:rsidP="00530D5F">
                      <w:pPr>
                        <w:spacing w:after="0"/>
                      </w:pPr>
                      <w:r>
                        <w:t>User interview</w:t>
                      </w:r>
                    </w:p>
                  </w:tc>
                </w:sdtContent>
              </w:sdt>
              <w:sdt>
                <w:sdtPr>
                  <w:id w:val="1686715925"/>
                  <w:placeholder>
                    <w:docPart w:val="C0E23C410D294582B9684CEDC6022A98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0B90F1DE" w14:textId="77777777" w:rsidR="00EB4C93" w:rsidRDefault="00530D5F" w:rsidP="00530D5F">
                      <w:pPr>
                        <w:spacing w:after="0"/>
                      </w:pPr>
                      <w:r>
                        <w:t>Gregg</w:t>
                      </w:r>
                    </w:p>
                  </w:tc>
                </w:sdtContent>
              </w:sdt>
              <w:sdt>
                <w:sdtPr>
                  <w:id w:val="-727831273"/>
                  <w:placeholder>
                    <w:docPart w:val="907100D793F149969E262E7AC4FB7408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529B7A42" w14:textId="77777777" w:rsidR="00EB4C93" w:rsidRDefault="00530D5F" w:rsidP="00530D5F">
                      <w:pPr>
                        <w:spacing w:after="0"/>
                      </w:pPr>
                      <w:r>
                        <w:t>10 min</w:t>
                      </w:r>
                    </w:p>
                  </w:tc>
                </w:sdtContent>
              </w:sdt>
            </w:tr>
            <w:tr w:rsidR="00EB4C93" w14:paraId="0E341926" w14:textId="77777777">
              <w:sdt>
                <w:sdtPr>
                  <w:id w:val="518597841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0036B8DB" w14:textId="77777777" w:rsidR="00EB4C93" w:rsidRDefault="00B3060E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45789670"/>
                  <w:placeholder>
                    <w:docPart w:val="464A9FEE55CB4A66BAD07B0E2E854885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4E5E67D3" w14:textId="77777777" w:rsidR="00EB4C93" w:rsidRDefault="00530D5F" w:rsidP="00530D5F">
                      <w:pPr>
                        <w:spacing w:after="0"/>
                      </w:pPr>
                      <w:r>
                        <w:t>UI design</w:t>
                      </w:r>
                    </w:p>
                  </w:tc>
                </w:sdtContent>
              </w:sdt>
              <w:sdt>
                <w:sdtPr>
                  <w:id w:val="-589615949"/>
                  <w:placeholder>
                    <w:docPart w:val="C0E23C410D294582B9684CEDC6022A98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16C1E153" w14:textId="77777777" w:rsidR="00EB4C93" w:rsidRDefault="00530D5F" w:rsidP="00530D5F">
                      <w:pPr>
                        <w:spacing w:after="0"/>
                      </w:pPr>
                      <w:r>
                        <w:t>Sarvesh &amp; Shane</w:t>
                      </w:r>
                    </w:p>
                  </w:tc>
                </w:sdtContent>
              </w:sdt>
              <w:sdt>
                <w:sdtPr>
                  <w:id w:val="733512956"/>
                  <w:placeholder>
                    <w:docPart w:val="907100D793F149969E262E7AC4FB7408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26EDDC95" w14:textId="77777777" w:rsidR="00EB4C93" w:rsidRDefault="00F90EF3" w:rsidP="00F90EF3">
                      <w:pPr>
                        <w:spacing w:after="0"/>
                      </w:pPr>
                      <w:r>
                        <w:t>40 min</w:t>
                      </w:r>
                    </w:p>
                  </w:tc>
                </w:sdtContent>
              </w:sdt>
            </w:tr>
            <w:tr w:rsidR="00EB4C93" w14:paraId="2564F348" w14:textId="77777777">
              <w:sdt>
                <w:sdtPr>
                  <w:id w:val="-1806315133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7FB5722F" w14:textId="77777777" w:rsidR="00EB4C93" w:rsidRDefault="00B3060E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214328676"/>
                  <w:placeholder>
                    <w:docPart w:val="464A9FEE55CB4A66BAD07B0E2E854885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6EEA7BCB" w14:textId="77777777" w:rsidR="00EB4C93" w:rsidRDefault="00530D5F" w:rsidP="00530D5F">
                      <w:pPr>
                        <w:spacing w:after="0"/>
                      </w:pPr>
                      <w:r>
                        <w:t>IP agreement</w:t>
                      </w:r>
                    </w:p>
                  </w:tc>
                </w:sdtContent>
              </w:sdt>
              <w:sdt>
                <w:sdtPr>
                  <w:id w:val="308523579"/>
                  <w:placeholder>
                    <w:docPart w:val="C0E23C410D294582B9684CEDC6022A98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349C0B5D" w14:textId="77777777" w:rsidR="00EB4C93" w:rsidRDefault="00530D5F" w:rsidP="00530D5F">
                      <w:pPr>
                        <w:spacing w:after="0"/>
                      </w:pPr>
                      <w:r>
                        <w:t>Gregg</w:t>
                      </w:r>
                    </w:p>
                  </w:tc>
                </w:sdtContent>
              </w:sdt>
              <w:sdt>
                <w:sdtPr>
                  <w:id w:val="-720978084"/>
                  <w:placeholder>
                    <w:docPart w:val="907100D793F149969E262E7AC4FB7408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616CC8EC" w14:textId="77777777" w:rsidR="00EB4C93" w:rsidRDefault="00867280" w:rsidP="00530D5F">
                      <w:pPr>
                        <w:spacing w:after="0"/>
                      </w:pPr>
                      <w:r>
                        <w:t>5</w:t>
                      </w:r>
                      <w:r w:rsidR="00530D5F">
                        <w:t xml:space="preserve"> min</w:t>
                      </w:r>
                    </w:p>
                  </w:tc>
                </w:sdtContent>
              </w:sdt>
            </w:tr>
            <w:tr w:rsidR="00EB4C93" w14:paraId="39E7A0A4" w14:textId="77777777">
              <w:sdt>
                <w:sdtPr>
                  <w:id w:val="116731800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2CD5DA10" w14:textId="77777777" w:rsidR="00EB4C93" w:rsidRDefault="00B3060E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860657148"/>
                  <w:placeholder>
                    <w:docPart w:val="464A9FEE55CB4A66BAD07B0E2E854885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231B678A" w14:textId="77777777" w:rsidR="00EB4C93" w:rsidRDefault="00530D5F" w:rsidP="00530D5F">
                      <w:pPr>
                        <w:spacing w:after="0"/>
                      </w:pPr>
                      <w:r>
                        <w:t>TechLauncher</w:t>
                      </w:r>
                    </w:p>
                  </w:tc>
                </w:sdtContent>
              </w:sdt>
              <w:sdt>
                <w:sdtPr>
                  <w:id w:val="548571683"/>
                  <w:placeholder>
                    <w:docPart w:val="C0E23C410D294582B9684CEDC6022A98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6D5FD6CC" w14:textId="77777777" w:rsidR="00EB4C93" w:rsidRDefault="00530D5F" w:rsidP="00530D5F">
                      <w:pPr>
                        <w:spacing w:after="0"/>
                      </w:pPr>
                      <w:r>
                        <w:t>Team</w:t>
                      </w:r>
                    </w:p>
                  </w:tc>
                </w:sdtContent>
              </w:sdt>
              <w:sdt>
                <w:sdtPr>
                  <w:id w:val="-881165098"/>
                  <w:placeholder>
                    <w:docPart w:val="907100D793F149969E262E7AC4FB7408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10C03CC2" w14:textId="77777777" w:rsidR="00EB4C93" w:rsidRDefault="00530D5F" w:rsidP="00530D5F">
                      <w:pPr>
                        <w:spacing w:after="0"/>
                      </w:pPr>
                      <w:r>
                        <w:t>10 min</w:t>
                      </w:r>
                    </w:p>
                  </w:tc>
                </w:sdtContent>
              </w:sdt>
            </w:tr>
            <w:tr w:rsidR="00EB4C93" w14:paraId="1E107D8F" w14:textId="77777777">
              <w:sdt>
                <w:sdtPr>
                  <w:id w:val="1725941399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060A75F8" w14:textId="77777777" w:rsidR="00EB4C93" w:rsidRDefault="00B3060E">
                      <w:pPr>
                        <w:spacing w:after="0"/>
                        <w:rPr>
                          <w:rFonts w:ascii="MS Gothic" w:eastAsia="MS Gothic" w:hAnsi="MS Gothic"/>
                        </w:rPr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2096858246"/>
                  <w:placeholder>
                    <w:docPart w:val="464A9FEE55CB4A66BAD07B0E2E854885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5A5C5C05" w14:textId="77777777" w:rsidR="00EB4C93" w:rsidRDefault="00530D5F" w:rsidP="00530D5F">
                      <w:pPr>
                        <w:spacing w:after="0"/>
                      </w:pPr>
                      <w:r>
                        <w:t>Plan</w:t>
                      </w:r>
                    </w:p>
                  </w:tc>
                </w:sdtContent>
              </w:sdt>
              <w:sdt>
                <w:sdtPr>
                  <w:id w:val="1190026700"/>
                  <w:placeholder>
                    <w:docPart w:val="C0E23C410D294582B9684CEDC6022A98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24431D1C" w14:textId="77777777" w:rsidR="00EB4C93" w:rsidRDefault="00530D5F" w:rsidP="00530D5F">
                      <w:pPr>
                        <w:spacing w:after="0"/>
                      </w:pPr>
                      <w:r>
                        <w:t>Team</w:t>
                      </w:r>
                    </w:p>
                  </w:tc>
                </w:sdtContent>
              </w:sdt>
              <w:sdt>
                <w:sdtPr>
                  <w:id w:val="-1349722131"/>
                  <w:placeholder>
                    <w:docPart w:val="907100D793F149969E262E7AC4FB7408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3DC08739" w14:textId="77777777" w:rsidR="00EB4C93" w:rsidRDefault="00530D5F" w:rsidP="00530D5F">
                      <w:pPr>
                        <w:spacing w:after="0"/>
                      </w:pPr>
                      <w:r>
                        <w:t>10 min</w:t>
                      </w:r>
                    </w:p>
                  </w:tc>
                </w:sdtContent>
              </w:sdt>
            </w:tr>
          </w:tbl>
          <w:p w14:paraId="79ADA758" w14:textId="77777777" w:rsidR="00EB4C93" w:rsidRDefault="00EB4C93">
            <w:pPr>
              <w:spacing w:after="0"/>
            </w:pPr>
          </w:p>
        </w:tc>
      </w:tr>
    </w:tbl>
    <w:p w14:paraId="2CC75F41" w14:textId="77777777" w:rsidR="00EB4C93" w:rsidRDefault="00B3060E">
      <w:pPr>
        <w:pStyle w:val="Heading2"/>
      </w:pPr>
      <w:r>
        <w:t>Other Information</w:t>
      </w:r>
    </w:p>
    <w:p w14:paraId="779E05FE" w14:textId="77777777" w:rsidR="00EB4C93" w:rsidRDefault="00530D5F">
      <w:r>
        <w:t>User stories</w:t>
      </w:r>
    </w:p>
    <w:p w14:paraId="0458E91F" w14:textId="77777777" w:rsidR="00530D5F" w:rsidRDefault="00C26E87" w:rsidP="00530D5F">
      <w:pPr>
        <w:pStyle w:val="ListParagraph"/>
        <w:numPr>
          <w:ilvl w:val="0"/>
          <w:numId w:val="1"/>
        </w:numPr>
      </w:pPr>
      <w:r>
        <w:t>Any missing bits from the user?</w:t>
      </w:r>
    </w:p>
    <w:p w14:paraId="61F409E0" w14:textId="77777777" w:rsidR="00C26E87" w:rsidRDefault="00C26E87" w:rsidP="00530D5F">
      <w:pPr>
        <w:pStyle w:val="ListParagraph"/>
        <w:numPr>
          <w:ilvl w:val="0"/>
          <w:numId w:val="1"/>
        </w:numPr>
      </w:pPr>
      <w:r>
        <w:t>Thoughts on our choice of MVP?</w:t>
      </w:r>
    </w:p>
    <w:p w14:paraId="6A2BB861" w14:textId="77777777" w:rsidR="00C26E87" w:rsidRDefault="00C26E87" w:rsidP="00C26E87">
      <w:r>
        <w:t>Use case diagram</w:t>
      </w:r>
    </w:p>
    <w:p w14:paraId="2A4D518F" w14:textId="77777777" w:rsidR="00C26E87" w:rsidRDefault="00C26E87" w:rsidP="00C26E87">
      <w:pPr>
        <w:pStyle w:val="ListParagraph"/>
        <w:numPr>
          <w:ilvl w:val="0"/>
          <w:numId w:val="1"/>
        </w:numPr>
      </w:pPr>
      <w:r>
        <w:t>Limitations on our design.</w:t>
      </w:r>
    </w:p>
    <w:p w14:paraId="733E9923" w14:textId="77777777" w:rsidR="00C26E87" w:rsidRDefault="00C26E87" w:rsidP="00C26E87">
      <w:r>
        <w:t>User interview</w:t>
      </w:r>
    </w:p>
    <w:p w14:paraId="4385CAC7" w14:textId="77777777" w:rsidR="00C26E87" w:rsidRDefault="00C26E87" w:rsidP="00C26E87">
      <w:pPr>
        <w:pStyle w:val="ListParagraph"/>
        <w:numPr>
          <w:ilvl w:val="0"/>
          <w:numId w:val="1"/>
        </w:numPr>
      </w:pPr>
      <w:r>
        <w:t>How could we ask better questions and how does it benefit the project?</w:t>
      </w:r>
    </w:p>
    <w:p w14:paraId="7EC0FFE4" w14:textId="77777777" w:rsidR="00C26E87" w:rsidRDefault="00C26E87" w:rsidP="00C26E87">
      <w:r>
        <w:t>UI design</w:t>
      </w:r>
    </w:p>
    <w:p w14:paraId="4D25D898" w14:textId="77777777" w:rsidR="00C26E87" w:rsidRPr="00C26E87" w:rsidRDefault="00C26E87" w:rsidP="00C26E8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1"/>
          <w:szCs w:val="21"/>
          <w:lang w:val="en-US" w:eastAsia="ja-JP"/>
        </w:rPr>
      </w:pPr>
      <w:r w:rsidRPr="00C26E87">
        <w:rPr>
          <w:rFonts w:asciiTheme="minorHAnsi" w:eastAsiaTheme="minorEastAsia" w:hAnsiTheme="minorHAnsi" w:cstheme="minorBidi"/>
          <w:sz w:val="21"/>
          <w:szCs w:val="21"/>
          <w:lang w:val="en-US" w:eastAsia="ja-JP"/>
        </w:rPr>
        <w:t>Should managers be able to broadcast to users that are currently offsite?</w:t>
      </w:r>
    </w:p>
    <w:p w14:paraId="3FF32858" w14:textId="77777777" w:rsidR="00C26E87" w:rsidRDefault="00C26E87" w:rsidP="00C26E8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1"/>
          <w:szCs w:val="21"/>
          <w:lang w:val="en-US" w:eastAsia="ja-JP"/>
        </w:rPr>
      </w:pPr>
      <w:r w:rsidRPr="00C26E87">
        <w:rPr>
          <w:rFonts w:asciiTheme="minorHAnsi" w:eastAsiaTheme="minorEastAsia" w:hAnsiTheme="minorHAnsi" w:cstheme="minorBidi"/>
          <w:sz w:val="21"/>
          <w:szCs w:val="21"/>
          <w:lang w:val="en-US" w:eastAsia="ja-JP"/>
        </w:rPr>
        <w:t>Is a manager concerned with sending the same message to workers of different sites?</w:t>
      </w:r>
    </w:p>
    <w:p w14:paraId="6E5F8BBC" w14:textId="77777777" w:rsidR="00C26E87" w:rsidRDefault="00C26E87" w:rsidP="00C26E87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1"/>
          <w:szCs w:val="21"/>
          <w:lang w:val="en-US" w:eastAsia="ja-JP"/>
        </w:rPr>
      </w:pPr>
      <w:r>
        <w:rPr>
          <w:rFonts w:asciiTheme="minorHAnsi" w:eastAsiaTheme="minorEastAsia" w:hAnsiTheme="minorHAnsi" w:cstheme="minorBidi"/>
          <w:sz w:val="21"/>
          <w:szCs w:val="21"/>
          <w:lang w:val="en-US" w:eastAsia="ja-JP"/>
        </w:rPr>
        <w:t>IP</w:t>
      </w:r>
    </w:p>
    <w:p w14:paraId="6280AE58" w14:textId="77777777" w:rsidR="00C26E87" w:rsidRDefault="00C26E87" w:rsidP="00C26E8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1"/>
          <w:szCs w:val="21"/>
          <w:lang w:val="en-US" w:eastAsia="ja-JP"/>
        </w:rPr>
      </w:pPr>
      <w:r>
        <w:rPr>
          <w:rFonts w:asciiTheme="minorHAnsi" w:eastAsiaTheme="minorEastAsia" w:hAnsiTheme="minorHAnsi" w:cstheme="minorBidi"/>
          <w:sz w:val="21"/>
          <w:szCs w:val="21"/>
          <w:lang w:val="en-US" w:eastAsia="ja-JP"/>
        </w:rPr>
        <w:t>Clarification?</w:t>
      </w:r>
    </w:p>
    <w:p w14:paraId="7DAD5A54" w14:textId="77777777" w:rsidR="00484E84" w:rsidRDefault="00484E84" w:rsidP="00484E84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1"/>
          <w:szCs w:val="21"/>
          <w:lang w:val="en-US" w:eastAsia="ja-JP"/>
        </w:rPr>
      </w:pPr>
      <w:r>
        <w:rPr>
          <w:rFonts w:asciiTheme="minorHAnsi" w:eastAsiaTheme="minorEastAsia" w:hAnsiTheme="minorHAnsi" w:cstheme="minorBidi"/>
          <w:sz w:val="21"/>
          <w:szCs w:val="21"/>
          <w:lang w:val="en-US" w:eastAsia="ja-JP"/>
        </w:rPr>
        <w:t>TL</w:t>
      </w:r>
    </w:p>
    <w:p w14:paraId="7E6F4C16" w14:textId="77777777" w:rsidR="00484E84" w:rsidRDefault="00484E84" w:rsidP="00484E8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1"/>
          <w:szCs w:val="21"/>
          <w:lang w:val="en-US" w:eastAsia="ja-JP"/>
        </w:rPr>
      </w:pPr>
      <w:r>
        <w:rPr>
          <w:rFonts w:asciiTheme="minorHAnsi" w:eastAsiaTheme="minorEastAsia" w:hAnsiTheme="minorHAnsi" w:cstheme="minorBidi"/>
          <w:sz w:val="21"/>
          <w:szCs w:val="21"/>
          <w:lang w:val="en-US" w:eastAsia="ja-JP"/>
        </w:rPr>
        <w:t>Audit 2 next week. Expectations?</w:t>
      </w:r>
    </w:p>
    <w:p w14:paraId="0EC6E6B3" w14:textId="77777777" w:rsidR="00C26E87" w:rsidRPr="005C1311" w:rsidRDefault="00222ADE" w:rsidP="005C131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1"/>
          <w:szCs w:val="21"/>
          <w:lang w:val="en-US" w:eastAsia="ja-JP"/>
        </w:rPr>
      </w:pPr>
      <w:r>
        <w:rPr>
          <w:rFonts w:asciiTheme="minorHAnsi" w:eastAsiaTheme="minorEastAsia" w:hAnsiTheme="minorHAnsi" w:cstheme="minorBidi"/>
          <w:sz w:val="21"/>
          <w:szCs w:val="21"/>
          <w:lang w:val="en-US" w:eastAsia="ja-JP"/>
        </w:rPr>
        <w:t>Implementation tips.</w:t>
      </w:r>
      <w:bookmarkStart w:id="0" w:name="_GoBack"/>
      <w:bookmarkEnd w:id="0"/>
    </w:p>
    <w:sectPr w:rsidR="00C26E87" w:rsidRPr="005C1311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BC5CFB" w14:textId="77777777" w:rsidR="00524F92" w:rsidRDefault="00524F92">
      <w:r>
        <w:separator/>
      </w:r>
    </w:p>
  </w:endnote>
  <w:endnote w:type="continuationSeparator" w:id="0">
    <w:p w14:paraId="72C07024" w14:textId="77777777" w:rsidR="00524F92" w:rsidRDefault="00524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2A92D" w14:textId="77777777" w:rsidR="00EB4C93" w:rsidRDefault="00B3060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C131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9FA45F" w14:textId="77777777" w:rsidR="00524F92" w:rsidRDefault="00524F92">
      <w:r>
        <w:separator/>
      </w:r>
    </w:p>
  </w:footnote>
  <w:footnote w:type="continuationSeparator" w:id="0">
    <w:p w14:paraId="3427D345" w14:textId="77777777" w:rsidR="00524F92" w:rsidRDefault="00524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E44CB"/>
    <w:multiLevelType w:val="hybridMultilevel"/>
    <w:tmpl w:val="4AA895C6"/>
    <w:lvl w:ilvl="0" w:tplc="A33CBB9E">
      <w:start w:val="10"/>
      <w:numFmt w:val="bullet"/>
      <w:lvlText w:val="-"/>
      <w:lvlJc w:val="left"/>
      <w:pPr>
        <w:ind w:left="432" w:hanging="360"/>
      </w:pPr>
      <w:rPr>
        <w:rFonts w:ascii="Palatino Linotype" w:eastAsiaTheme="minorEastAsia" w:hAnsi="Palatino Linotype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5F"/>
    <w:rsid w:val="00222ADE"/>
    <w:rsid w:val="00484E84"/>
    <w:rsid w:val="00524F92"/>
    <w:rsid w:val="00530D5F"/>
    <w:rsid w:val="00535C52"/>
    <w:rsid w:val="005C1311"/>
    <w:rsid w:val="00867280"/>
    <w:rsid w:val="00B3060E"/>
    <w:rsid w:val="00C26E87"/>
    <w:rsid w:val="00EB4C93"/>
    <w:rsid w:val="00F9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FA76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0" w:after="360"/>
      <w:outlineLvl w:val="0"/>
    </w:pPr>
    <w:rPr>
      <w:rFonts w:asciiTheme="majorHAnsi" w:eastAsiaTheme="majorEastAsia" w:hAnsiTheme="majorHAnsi" w:cstheme="majorBidi"/>
      <w:color w:val="F3A447" w:themeColor="accent2"/>
      <w:sz w:val="72"/>
      <w:szCs w:val="72"/>
    </w:rPr>
  </w:style>
  <w:style w:type="paragraph" w:styleId="Heading2">
    <w:name w:val="heading 2"/>
    <w:basedOn w:val="Normal"/>
    <w:next w:val="Normal"/>
    <w:unhideWhenUsed/>
    <w:qFormat/>
    <w:pPr>
      <w:pBdr>
        <w:top w:val="single" w:sz="4" w:space="1" w:color="E7BC29" w:themeColor="accent3"/>
        <w:bottom w:val="single" w:sz="12" w:space="1" w:color="E7BC29" w:themeColor="accent3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E7BC29" w:themeColor="accent3"/>
      <w:sz w:val="24"/>
      <w:szCs w:val="24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Pr>
      <w:i/>
      <w:iCs/>
      <w:color w:val="F3A447" w:themeColor="accent2"/>
    </w:rPr>
  </w:style>
  <w:style w:type="paragraph" w:styleId="Footer">
    <w:name w:val="footer"/>
    <w:basedOn w:val="Normal"/>
    <w:link w:val="FooterChar"/>
    <w:uiPriority w:val="1"/>
    <w:unhideWhenUsed/>
    <w:pPr>
      <w:jc w:val="right"/>
    </w:pPr>
    <w:rPr>
      <w:color w:val="F3A447" w:themeColor="accent2"/>
    </w:rPr>
  </w:style>
  <w:style w:type="character" w:customStyle="1" w:styleId="FooterChar">
    <w:name w:val="Footer Char"/>
    <w:basedOn w:val="DefaultParagraphFont"/>
    <w:link w:val="Footer"/>
    <w:uiPriority w:val="1"/>
    <w:rPr>
      <w:color w:val="F3A447" w:themeColor="accent2"/>
      <w:sz w:val="21"/>
      <w:szCs w:val="21"/>
    </w:rPr>
  </w:style>
  <w:style w:type="paragraph" w:styleId="ListParagraph">
    <w:name w:val="List Paragraph"/>
    <w:basedOn w:val="Normal"/>
    <w:uiPriority w:val="34"/>
    <w:unhideWhenUsed/>
    <w:qFormat/>
    <w:rsid w:val="00530D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6E87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6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Zhenghao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81A1BFAE5B46A3BE4A537B66872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B0E75-5BA4-40A8-A2BD-0937F1B6DE4B}"/>
      </w:docPartPr>
      <w:docPartBody>
        <w:p w:rsidR="00A2556B" w:rsidRDefault="00C153D1">
          <w:pPr>
            <w:pStyle w:val="6E81A1BFAE5B46A3BE4A537B66872E15"/>
          </w:pPr>
          <w:r>
            <w:t>Team Meeting</w:t>
          </w:r>
        </w:p>
      </w:docPartBody>
    </w:docPart>
    <w:docPart>
      <w:docPartPr>
        <w:name w:val="B96D72E39881469CB5B0C2214CCBE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5D22E-9BC5-4943-85C4-0C71F0E3900F}"/>
      </w:docPartPr>
      <w:docPartBody>
        <w:p w:rsidR="00A2556B" w:rsidRDefault="00C153D1">
          <w:pPr>
            <w:pStyle w:val="B96D72E39881469CB5B0C2214CCBE30A"/>
          </w:pPr>
          <w:r>
            <w:t>[Date | time]</w:t>
          </w:r>
        </w:p>
      </w:docPartBody>
    </w:docPart>
    <w:docPart>
      <w:docPartPr>
        <w:name w:val="3524A2657C9C47AB9440C3121608B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1D405-CB48-48A2-99CA-A32E726A4FEF}"/>
      </w:docPartPr>
      <w:docPartBody>
        <w:p w:rsidR="00A2556B" w:rsidRDefault="00C153D1">
          <w:pPr>
            <w:pStyle w:val="3524A2657C9C47AB9440C3121608B8C7"/>
          </w:pPr>
          <w:r>
            <w:t>[Location]</w:t>
          </w:r>
        </w:p>
      </w:docPartBody>
    </w:docPart>
    <w:docPart>
      <w:docPartPr>
        <w:name w:val="5DF41C5B2EAC49428C325016B005E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2D65A-5FD2-4E4B-B0E0-04B6545D677F}"/>
      </w:docPartPr>
      <w:docPartBody>
        <w:p w:rsidR="00A2556B" w:rsidRDefault="00C153D1">
          <w:pPr>
            <w:pStyle w:val="5DF41C5B2EAC49428C325016B005ECF0"/>
          </w:pPr>
          <w:r>
            <w:t>[Meeting called by]</w:t>
          </w:r>
        </w:p>
      </w:docPartBody>
    </w:docPart>
    <w:docPart>
      <w:docPartPr>
        <w:name w:val="67A67F5646D74F7D84D4F1192D4C6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BB2F5-7598-4811-B296-837C2F9A02B2}"/>
      </w:docPartPr>
      <w:docPartBody>
        <w:p w:rsidR="00A2556B" w:rsidRDefault="00C153D1">
          <w:pPr>
            <w:pStyle w:val="67A67F5646D74F7D84D4F1192D4C6EFD"/>
          </w:pPr>
          <w:r>
            <w:t>[Type of meeting]</w:t>
          </w:r>
        </w:p>
      </w:docPartBody>
    </w:docPart>
    <w:docPart>
      <w:docPartPr>
        <w:name w:val="8512979D8DB9435BB7F9DB6A8ADEC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477D2-3413-4CAD-841C-AF450ABA18AB}"/>
      </w:docPartPr>
      <w:docPartBody>
        <w:p w:rsidR="00A2556B" w:rsidRDefault="00C153D1">
          <w:pPr>
            <w:pStyle w:val="8512979D8DB9435BB7F9DB6A8ADECCF7"/>
          </w:pPr>
          <w:r>
            <w:t>[Facilitator]</w:t>
          </w:r>
        </w:p>
      </w:docPartBody>
    </w:docPart>
    <w:docPart>
      <w:docPartPr>
        <w:name w:val="50D083191F1F4527AE44B60A30BFA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1398F-2E56-48B4-A2AF-07E4627A763E}"/>
      </w:docPartPr>
      <w:docPartBody>
        <w:p w:rsidR="00A2556B" w:rsidRDefault="00C153D1">
          <w:pPr>
            <w:pStyle w:val="50D083191F1F4527AE44B60A30BFA4B2"/>
          </w:pPr>
          <w:r>
            <w:t>[Note taker]</w:t>
          </w:r>
        </w:p>
      </w:docPartBody>
    </w:docPart>
    <w:docPart>
      <w:docPartPr>
        <w:name w:val="9EB259A05A80493CBF0FD81B63AC3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B5044-D23B-4AA1-AAA7-F8E5D30AAC3B}"/>
      </w:docPartPr>
      <w:docPartBody>
        <w:p w:rsidR="00A2556B" w:rsidRDefault="00C153D1">
          <w:pPr>
            <w:pStyle w:val="9EB259A05A80493CBF0FD81B63AC3FB9"/>
          </w:pPr>
          <w:r>
            <w:t>[Timekeeper]</w:t>
          </w:r>
        </w:p>
      </w:docPartBody>
    </w:docPart>
    <w:docPart>
      <w:docPartPr>
        <w:name w:val="1390078F9AC1445BBB804EF16A1B3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53448-22CC-4AFC-A248-02B6A8BD43AB}"/>
      </w:docPartPr>
      <w:docPartBody>
        <w:p w:rsidR="00A2556B" w:rsidRDefault="00C153D1">
          <w:pPr>
            <w:pStyle w:val="1390078F9AC1445BBB804EF16A1B3C85"/>
          </w:pPr>
          <w:r>
            <w:t>[Please read]</w:t>
          </w:r>
        </w:p>
      </w:docPartBody>
    </w:docPart>
    <w:docPart>
      <w:docPartPr>
        <w:name w:val="B14422B275EA46539ECF97948F9FA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06A6A-FEE6-4AFE-BF5E-ABE3EDB9CBAD}"/>
      </w:docPartPr>
      <w:docPartBody>
        <w:p w:rsidR="00A2556B" w:rsidRDefault="00C153D1">
          <w:pPr>
            <w:pStyle w:val="B14422B275EA46539ECF97948F9FA935"/>
          </w:pPr>
          <w:r>
            <w:t>[Please bring]</w:t>
          </w:r>
        </w:p>
      </w:docPartBody>
    </w:docPart>
    <w:docPart>
      <w:docPartPr>
        <w:name w:val="464A9FEE55CB4A66BAD07B0E2E854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BFBA8-E053-4530-9003-5D419FC02AEA}"/>
      </w:docPartPr>
      <w:docPartBody>
        <w:p w:rsidR="00A2556B" w:rsidRDefault="00C153D1">
          <w:pPr>
            <w:pStyle w:val="464A9FEE55CB4A66BAD07B0E2E854885"/>
          </w:pPr>
          <w:r>
            <w:t>[Topic]</w:t>
          </w:r>
        </w:p>
      </w:docPartBody>
    </w:docPart>
    <w:docPart>
      <w:docPartPr>
        <w:name w:val="C0E23C410D294582B9684CEDC6022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94A37-78F4-4302-B9EA-C5D400F7C266}"/>
      </w:docPartPr>
      <w:docPartBody>
        <w:p w:rsidR="00A2556B" w:rsidRDefault="00C153D1">
          <w:pPr>
            <w:pStyle w:val="C0E23C410D294582B9684CEDC6022A98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D1"/>
    <w:rsid w:val="00477EFE"/>
    <w:rsid w:val="009A67E7"/>
    <w:rsid w:val="00A2556B"/>
    <w:rsid w:val="00C1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81A1BFAE5B46A3BE4A537B66872E15">
    <w:name w:val="6E81A1BFAE5B46A3BE4A537B66872E15"/>
  </w:style>
  <w:style w:type="paragraph" w:customStyle="1" w:styleId="B96D72E39881469CB5B0C2214CCBE30A">
    <w:name w:val="B96D72E39881469CB5B0C2214CCBE30A"/>
  </w:style>
  <w:style w:type="paragraph" w:customStyle="1" w:styleId="3524A2657C9C47AB9440C3121608B8C7">
    <w:name w:val="3524A2657C9C47AB9440C3121608B8C7"/>
  </w:style>
  <w:style w:type="paragraph" w:customStyle="1" w:styleId="5DF41C5B2EAC49428C325016B005ECF0">
    <w:name w:val="5DF41C5B2EAC49428C325016B005ECF0"/>
  </w:style>
  <w:style w:type="paragraph" w:customStyle="1" w:styleId="67A67F5646D74F7D84D4F1192D4C6EFD">
    <w:name w:val="67A67F5646D74F7D84D4F1192D4C6EFD"/>
  </w:style>
  <w:style w:type="paragraph" w:customStyle="1" w:styleId="8512979D8DB9435BB7F9DB6A8ADECCF7">
    <w:name w:val="8512979D8DB9435BB7F9DB6A8ADECCF7"/>
  </w:style>
  <w:style w:type="paragraph" w:customStyle="1" w:styleId="50D083191F1F4527AE44B60A30BFA4B2">
    <w:name w:val="50D083191F1F4527AE44B60A30BFA4B2"/>
  </w:style>
  <w:style w:type="paragraph" w:customStyle="1" w:styleId="9EB259A05A80493CBF0FD81B63AC3FB9">
    <w:name w:val="9EB259A05A80493CBF0FD81B63AC3FB9"/>
  </w:style>
  <w:style w:type="paragraph" w:customStyle="1" w:styleId="243B848791034E8E91B229501D496199">
    <w:name w:val="243B848791034E8E91B229501D496199"/>
  </w:style>
  <w:style w:type="paragraph" w:customStyle="1" w:styleId="1390078F9AC1445BBB804EF16A1B3C85">
    <w:name w:val="1390078F9AC1445BBB804EF16A1B3C85"/>
  </w:style>
  <w:style w:type="paragraph" w:customStyle="1" w:styleId="B14422B275EA46539ECF97948F9FA935">
    <w:name w:val="B14422B275EA46539ECF97948F9FA935"/>
  </w:style>
  <w:style w:type="paragraph" w:customStyle="1" w:styleId="464A9FEE55CB4A66BAD07B0E2E854885">
    <w:name w:val="464A9FEE55CB4A66BAD07B0E2E854885"/>
  </w:style>
  <w:style w:type="paragraph" w:customStyle="1" w:styleId="C0E23C410D294582B9684CEDC6022A98">
    <w:name w:val="C0E23C410D294582B9684CEDC6022A98"/>
  </w:style>
  <w:style w:type="paragraph" w:customStyle="1" w:styleId="907100D793F149969E262E7AC4FB7408">
    <w:name w:val="907100D793F149969E262E7AC4FB7408"/>
  </w:style>
  <w:style w:type="paragraph" w:customStyle="1" w:styleId="3C720C0602DA489FAB5E8EF265CE52C2">
    <w:name w:val="3C720C0602DA489FAB5E8EF265CE52C2"/>
  </w:style>
  <w:style w:type="paragraph" w:customStyle="1" w:styleId="B1BDDA6B10FA4AE8B84D3775FB6FB64F">
    <w:name w:val="B1BDDA6B10FA4AE8B84D3775FB6FB64F"/>
  </w:style>
  <w:style w:type="paragraph" w:customStyle="1" w:styleId="BD6973FCEA184B19904599814E4C2B21">
    <w:name w:val="BD6973FCEA184B19904599814E4C2B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C:\Users\Zhenghao\AppData\Roaming\Microsoft\Templates\Team meeting agenda (informal).dotx</Template>
  <TotalTime>0</TotalTime>
  <Pages>1</Pages>
  <Words>164</Words>
  <Characters>941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2018-08-23T14:27:00Z</dcterms:created>
  <dcterms:modified xsi:type="dcterms:W3CDTF">2018-08-24T02:59:00Z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TC034630729991</vt:lpwstr>
  </property>
</Properties>
</file>